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AA63" w14:textId="07965C13" w:rsidR="00F96EB8" w:rsidRDefault="00E7461F">
      <w:pPr>
        <w:pStyle w:val="Heading1"/>
      </w:pPr>
      <w:r>
        <w:t xml:space="preserve">Foundations Capstone Project Plan </w:t>
      </w:r>
    </w:p>
    <w:p w14:paraId="0407C2AD" w14:textId="2FB64662" w:rsidR="00E7461F" w:rsidRDefault="00BD31D8" w:rsidP="00E7461F">
      <w:r>
        <w:t>Planning</w:t>
      </w:r>
    </w:p>
    <w:p w14:paraId="22EFF06E" w14:textId="7D90C5D6" w:rsidR="00090598" w:rsidRDefault="00BD31D8" w:rsidP="00090598">
      <w:pPr>
        <w:pStyle w:val="ListParagraph"/>
        <w:numPr>
          <w:ilvl w:val="0"/>
          <w:numId w:val="5"/>
        </w:numPr>
      </w:pPr>
      <w:r>
        <w:t xml:space="preserve">My app is a simple </w:t>
      </w:r>
      <w:proofErr w:type="gramStart"/>
      <w:r>
        <w:t>feel good</w:t>
      </w:r>
      <w:proofErr w:type="gramEnd"/>
      <w:r>
        <w:t xml:space="preserve"> page that makes you think of good memories and exp</w:t>
      </w:r>
      <w:r w:rsidR="00090598">
        <w:t>eriences.</w:t>
      </w:r>
    </w:p>
    <w:p w14:paraId="3602A844" w14:textId="77777777" w:rsidR="004C7033" w:rsidRDefault="004C7033" w:rsidP="004C7033">
      <w:pPr>
        <w:pStyle w:val="ListParagraph"/>
      </w:pPr>
    </w:p>
    <w:p w14:paraId="7F56F80E" w14:textId="57F77BDB" w:rsidR="00090598" w:rsidRDefault="00090598" w:rsidP="00090598">
      <w:pPr>
        <w:pStyle w:val="ListParagraph"/>
        <w:numPr>
          <w:ilvl w:val="0"/>
          <w:numId w:val="5"/>
        </w:numPr>
      </w:pPr>
      <w:r>
        <w:t>The title of my app is “You Matter! Take a Moment. . . “</w:t>
      </w:r>
    </w:p>
    <w:p w14:paraId="4C575839" w14:textId="106D8FB1" w:rsidR="00090598" w:rsidRDefault="00090598" w:rsidP="00090598">
      <w:r>
        <w:t>MVP</w:t>
      </w:r>
    </w:p>
    <w:p w14:paraId="562E2B34" w14:textId="1EFE068E" w:rsidR="00090598" w:rsidRDefault="0058285B" w:rsidP="00090598">
      <w:pPr>
        <w:pStyle w:val="ListParagraph"/>
        <w:numPr>
          <w:ilvl w:val="0"/>
          <w:numId w:val="6"/>
        </w:numPr>
      </w:pPr>
      <w:r>
        <w:t>First main feature is providing input to a question about good advice you’ve been given in your life</w:t>
      </w:r>
      <w:r w:rsidR="003A1B25">
        <w:t>.</w:t>
      </w:r>
    </w:p>
    <w:p w14:paraId="124E44DD" w14:textId="77777777" w:rsidR="004C7033" w:rsidRDefault="004C7033" w:rsidP="004C7033">
      <w:pPr>
        <w:pStyle w:val="ListParagraph"/>
      </w:pPr>
    </w:p>
    <w:p w14:paraId="065AA341" w14:textId="5FB48C81" w:rsidR="003A1B25" w:rsidRDefault="003A1B25" w:rsidP="00090598">
      <w:pPr>
        <w:pStyle w:val="ListParagraph"/>
        <w:numPr>
          <w:ilvl w:val="0"/>
          <w:numId w:val="6"/>
        </w:numPr>
      </w:pPr>
      <w:r>
        <w:t>Second main feature is a fallow up question</w:t>
      </w:r>
      <w:r w:rsidR="00931CBE">
        <w:t xml:space="preserve"> </w:t>
      </w:r>
      <w:r>
        <w:t>to advice you’ve been given. Button</w:t>
      </w:r>
      <w:r w:rsidR="00186148">
        <w:t xml:space="preserve"> response</w:t>
      </w:r>
      <w:r w:rsidR="000C68B7">
        <w:t xml:space="preserve"> </w:t>
      </w:r>
      <w:r w:rsidR="00186148">
        <w:t>yes.</w:t>
      </w:r>
      <w:r w:rsidR="000C68B7">
        <w:t xml:space="preserve"> </w:t>
      </w:r>
      <w:r w:rsidR="00186148">
        <w:t>Have you shared this advice?</w:t>
      </w:r>
    </w:p>
    <w:p w14:paraId="2190C424" w14:textId="77777777" w:rsidR="004C7033" w:rsidRDefault="004C7033" w:rsidP="004C7033">
      <w:pPr>
        <w:pStyle w:val="ListParagraph"/>
      </w:pPr>
    </w:p>
    <w:p w14:paraId="2C7F0FE0" w14:textId="77777777" w:rsidR="004C7033" w:rsidRDefault="004C7033" w:rsidP="004C7033">
      <w:pPr>
        <w:pStyle w:val="ListParagraph"/>
      </w:pPr>
    </w:p>
    <w:p w14:paraId="0A4262F5" w14:textId="643DE92A" w:rsidR="00186148" w:rsidRDefault="00186148" w:rsidP="00090598">
      <w:pPr>
        <w:pStyle w:val="ListParagraph"/>
        <w:numPr>
          <w:ilvl w:val="0"/>
          <w:numId w:val="6"/>
        </w:numPr>
      </w:pPr>
      <w:r>
        <w:t>Third main feature is providing input to a question about a song that moves you in a good way</w:t>
      </w:r>
      <w:r w:rsidR="004C7033">
        <w:t>.</w:t>
      </w:r>
    </w:p>
    <w:p w14:paraId="3626CC0C" w14:textId="77777777" w:rsidR="004C7033" w:rsidRDefault="004C7033" w:rsidP="004C7033">
      <w:pPr>
        <w:pStyle w:val="ListParagraph"/>
      </w:pPr>
    </w:p>
    <w:p w14:paraId="37E0E2FA" w14:textId="096EAF65" w:rsidR="00186148" w:rsidRDefault="00186148" w:rsidP="00090598">
      <w:pPr>
        <w:pStyle w:val="ListParagraph"/>
        <w:numPr>
          <w:ilvl w:val="0"/>
          <w:numId w:val="6"/>
        </w:numPr>
      </w:pPr>
      <w:r>
        <w:t xml:space="preserve">Fourth main feature is a </w:t>
      </w:r>
      <w:r w:rsidR="00591491">
        <w:t xml:space="preserve">fallow up to song question a </w:t>
      </w:r>
      <w:proofErr w:type="gramStart"/>
      <w:r>
        <w:t>drop down</w:t>
      </w:r>
      <w:proofErr w:type="gramEnd"/>
      <w:r>
        <w:t xml:space="preserve"> menu that gives three examples</w:t>
      </w:r>
      <w:r w:rsidR="00591491">
        <w:t xml:space="preserve"> of songs that I have provided.</w:t>
      </w:r>
    </w:p>
    <w:p w14:paraId="472DDB5C" w14:textId="77777777" w:rsidR="004C7033" w:rsidRDefault="004C7033" w:rsidP="004C7033">
      <w:pPr>
        <w:pStyle w:val="ListParagraph"/>
      </w:pPr>
    </w:p>
    <w:p w14:paraId="764B70A8" w14:textId="77777777" w:rsidR="004C7033" w:rsidRDefault="004C7033" w:rsidP="004C7033">
      <w:pPr>
        <w:pStyle w:val="ListParagraph"/>
      </w:pPr>
    </w:p>
    <w:p w14:paraId="50CC57E1" w14:textId="2F002522" w:rsidR="00812BA5" w:rsidRDefault="00312354" w:rsidP="00812BA5">
      <w:pPr>
        <w:pStyle w:val="ListParagraph"/>
        <w:numPr>
          <w:ilvl w:val="0"/>
          <w:numId w:val="6"/>
        </w:numPr>
      </w:pPr>
      <w:r>
        <w:t xml:space="preserve">Front end makes a request to the server to get list in the </w:t>
      </w:r>
      <w:proofErr w:type="gramStart"/>
      <w:r>
        <w:t>drop down</w:t>
      </w:r>
      <w:proofErr w:type="gramEnd"/>
      <w:r>
        <w:t xml:space="preserve"> menu</w:t>
      </w:r>
      <w:r w:rsidR="00C97809">
        <w:t xml:space="preserve">. It handles the request with </w:t>
      </w:r>
      <w:proofErr w:type="spellStart"/>
      <w:r w:rsidR="00C97809">
        <w:t>axios</w:t>
      </w:r>
      <w:proofErr w:type="spellEnd"/>
      <w:r w:rsidR="00C97809">
        <w:t xml:space="preserve"> get and</w:t>
      </w:r>
      <w:r w:rsidR="00170EDE">
        <w:t xml:space="preserve"> then returns the song that posts one of the examples. Has a catch error </w:t>
      </w:r>
      <w:r w:rsidR="004357CF">
        <w:t xml:space="preserve">to show if event </w:t>
      </w:r>
      <w:r w:rsidR="00695B7E">
        <w:t>listener for click on submit one example.</w:t>
      </w:r>
    </w:p>
    <w:p w14:paraId="339D546E" w14:textId="77777777" w:rsidR="004C7033" w:rsidRDefault="004C7033" w:rsidP="004C7033">
      <w:pPr>
        <w:pStyle w:val="ListParagraph"/>
      </w:pPr>
    </w:p>
    <w:p w14:paraId="631E00AB" w14:textId="27E510AF" w:rsidR="00CE70F8" w:rsidRDefault="00D26E69" w:rsidP="00812BA5">
      <w:pPr>
        <w:pStyle w:val="ListParagraph"/>
        <w:numPr>
          <w:ilvl w:val="0"/>
          <w:numId w:val="6"/>
        </w:numPr>
      </w:pPr>
      <w:r>
        <w:t xml:space="preserve"> </w:t>
      </w:r>
      <w:r w:rsidR="00812BA5">
        <w:t xml:space="preserve">Event listener </w:t>
      </w:r>
      <w:r w:rsidR="00244F91">
        <w:t xml:space="preserve">button </w:t>
      </w:r>
      <w:r w:rsidR="00812BA5">
        <w:t>also for submitting answer</w:t>
      </w:r>
      <w:r w:rsidR="00931CBE">
        <w:t xml:space="preserve"> yes</w:t>
      </w:r>
      <w:r w:rsidR="00CE70F8">
        <w:t>.</w:t>
      </w:r>
      <w:r w:rsidR="00A97829">
        <w:t xml:space="preserve"> Button to delete /reset all answers. </w:t>
      </w:r>
    </w:p>
    <w:p w14:paraId="08784524" w14:textId="35BCD9F3" w:rsidR="00312354" w:rsidRDefault="00CE70F8" w:rsidP="00812BA5">
      <w:pPr>
        <w:pStyle w:val="ListParagraph"/>
        <w:numPr>
          <w:ilvl w:val="0"/>
          <w:numId w:val="6"/>
        </w:numPr>
      </w:pPr>
      <w:r>
        <w:lastRenderedPageBreak/>
        <w:t>Event listeners for change when the value of an input elements changes</w:t>
      </w:r>
      <w:r w:rsidR="00931CBE">
        <w:t xml:space="preserve"> </w:t>
      </w:r>
      <w:r w:rsidR="003C7071">
        <w:t>for advice and song. I</w:t>
      </w:r>
      <w:r w:rsidR="000C2637">
        <w:t>s interactive with inputs and buttons.</w:t>
      </w:r>
    </w:p>
    <w:p w14:paraId="29021EE3" w14:textId="77777777" w:rsidR="004C7033" w:rsidRDefault="004C7033" w:rsidP="004C7033">
      <w:pPr>
        <w:pStyle w:val="ListParagraph"/>
      </w:pPr>
    </w:p>
    <w:p w14:paraId="66EBC95D" w14:textId="5167BB9D" w:rsidR="009E5818" w:rsidRDefault="009E5818" w:rsidP="00812BA5">
      <w:pPr>
        <w:pStyle w:val="ListParagraph"/>
        <w:numPr>
          <w:ilvl w:val="0"/>
          <w:numId w:val="6"/>
        </w:numPr>
      </w:pPr>
      <w:r>
        <w:t xml:space="preserve">Uses </w:t>
      </w:r>
      <w:proofErr w:type="spellStart"/>
      <w:r>
        <w:t>querySlectors</w:t>
      </w:r>
      <w:proofErr w:type="spellEnd"/>
      <w:r>
        <w:t>.</w:t>
      </w:r>
    </w:p>
    <w:p w14:paraId="13954503" w14:textId="77777777" w:rsidR="004C7033" w:rsidRDefault="004C7033" w:rsidP="004C7033"/>
    <w:p w14:paraId="15B4AF1D" w14:textId="79A2D444" w:rsidR="002F664E" w:rsidRDefault="000C2637" w:rsidP="002F664E">
      <w:pPr>
        <w:pStyle w:val="ListParagraph"/>
        <w:numPr>
          <w:ilvl w:val="0"/>
          <w:numId w:val="6"/>
        </w:numPr>
      </w:pPr>
      <w:r>
        <w:t>I plan on using different fonts and font colors. I plan on having a background picture or color. I plan to attempt to style inputs and buttons.</w:t>
      </w:r>
    </w:p>
    <w:p w14:paraId="76B61D26" w14:textId="5F4D7124" w:rsidR="002F664E" w:rsidRDefault="002F664E" w:rsidP="002F664E">
      <w:r>
        <w:t>Front End</w:t>
      </w:r>
    </w:p>
    <w:p w14:paraId="38FA5ECD" w14:textId="72A20313" w:rsidR="002F664E" w:rsidRDefault="002F664E" w:rsidP="002F664E">
      <w:pPr>
        <w:pStyle w:val="ListParagraph"/>
        <w:numPr>
          <w:ilvl w:val="0"/>
          <w:numId w:val="7"/>
        </w:numPr>
      </w:pPr>
      <w:r>
        <w:t xml:space="preserve">Besides events from above </w:t>
      </w:r>
      <w:r w:rsidR="00A62621">
        <w:t xml:space="preserve">my app will have a &lt;tittle&gt; tag, &lt;h1&gt;, &lt;h2&gt;, &lt;h3&gt;tags, </w:t>
      </w:r>
      <w:r w:rsidR="00F13B8C">
        <w:t>s</w:t>
      </w:r>
      <w:r w:rsidR="00485457">
        <w:t xml:space="preserve">ome </w:t>
      </w:r>
      <w:r w:rsidR="00A62621">
        <w:t>&lt;p&gt; p</w:t>
      </w:r>
      <w:r w:rsidR="00F13B8C">
        <w:t>aragraph tags (some small or one line), and &lt;input&gt;</w:t>
      </w:r>
      <w:r w:rsidR="005D2C57">
        <w:t xml:space="preserve"> tags.</w:t>
      </w:r>
    </w:p>
    <w:p w14:paraId="4C5CE7A3" w14:textId="77777777" w:rsidR="004C7033" w:rsidRDefault="004C7033" w:rsidP="004C7033">
      <w:pPr>
        <w:pStyle w:val="ListParagraph"/>
      </w:pPr>
    </w:p>
    <w:p w14:paraId="2026F781" w14:textId="232F3C3F" w:rsidR="005D2C57" w:rsidRDefault="00E15B17" w:rsidP="002F664E">
      <w:pPr>
        <w:pStyle w:val="ListParagraph"/>
        <w:numPr>
          <w:ilvl w:val="0"/>
          <w:numId w:val="7"/>
        </w:numPr>
      </w:pPr>
      <w:r>
        <w:t>My app has one page to view and interact with.</w:t>
      </w:r>
    </w:p>
    <w:p w14:paraId="01B17100" w14:textId="77777777" w:rsidR="004C7033" w:rsidRDefault="004C7033" w:rsidP="004C7033">
      <w:pPr>
        <w:pStyle w:val="ListParagraph"/>
      </w:pPr>
    </w:p>
    <w:p w14:paraId="6627032B" w14:textId="77777777" w:rsidR="004C7033" w:rsidRDefault="004C7033" w:rsidP="004C7033">
      <w:pPr>
        <w:pStyle w:val="ListParagraph"/>
      </w:pPr>
    </w:p>
    <w:p w14:paraId="39436BE0" w14:textId="54360D83" w:rsidR="00E15B17" w:rsidRDefault="00E15B17" w:rsidP="002F664E">
      <w:pPr>
        <w:pStyle w:val="ListParagraph"/>
        <w:numPr>
          <w:ilvl w:val="0"/>
          <w:numId w:val="7"/>
        </w:numPr>
      </w:pPr>
      <w:r>
        <w:t xml:space="preserve">My inputs will </w:t>
      </w:r>
      <w:r w:rsidR="00941851">
        <w:t xml:space="preserve">be in a </w:t>
      </w:r>
      <w:proofErr w:type="gramStart"/>
      <w:r w:rsidR="00941851">
        <w:t>flex boxes</w:t>
      </w:r>
      <w:proofErr w:type="gramEnd"/>
      <w:r w:rsidR="00941851">
        <w:t xml:space="preserve"> I have two. Not sure if a drop box is a flex box </w:t>
      </w:r>
      <w:r w:rsidR="001A77E3">
        <w:t>too.</w:t>
      </w:r>
    </w:p>
    <w:p w14:paraId="38B1466A" w14:textId="77C04A64" w:rsidR="001A77E3" w:rsidRDefault="001A77E3" w:rsidP="001A77E3">
      <w:r>
        <w:t>Ser</w:t>
      </w:r>
      <w:r w:rsidR="005101F4">
        <w:t>ver</w:t>
      </w:r>
    </w:p>
    <w:p w14:paraId="26F2E1AE" w14:textId="4DF7BBE0" w:rsidR="005101F4" w:rsidRDefault="005101F4" w:rsidP="005101F4">
      <w:pPr>
        <w:pStyle w:val="ListParagraph"/>
        <w:numPr>
          <w:ilvl w:val="0"/>
          <w:numId w:val="8"/>
        </w:numPr>
      </w:pPr>
      <w:r>
        <w:t xml:space="preserve">Handles </w:t>
      </w:r>
      <w:r w:rsidR="00B42E62">
        <w:t>response</w:t>
      </w:r>
      <w:r>
        <w:t xml:space="preserve"> for getting example song. </w:t>
      </w:r>
    </w:p>
    <w:p w14:paraId="33EF4CA7" w14:textId="77777777" w:rsidR="004C7033" w:rsidRDefault="004C7033" w:rsidP="004C7033">
      <w:pPr>
        <w:pStyle w:val="ListParagraph"/>
      </w:pPr>
    </w:p>
    <w:p w14:paraId="6CA7DA17" w14:textId="7E5C790F" w:rsidR="005101F4" w:rsidRDefault="005101F4" w:rsidP="005101F4">
      <w:pPr>
        <w:pStyle w:val="ListParagraph"/>
        <w:numPr>
          <w:ilvl w:val="0"/>
          <w:numId w:val="8"/>
        </w:numPr>
      </w:pPr>
      <w:r>
        <w:t xml:space="preserve">Handles </w:t>
      </w:r>
      <w:r w:rsidR="00B42E62">
        <w:t xml:space="preserve">response </w:t>
      </w:r>
      <w:r w:rsidR="00A759DD">
        <w:t xml:space="preserve">sending </w:t>
      </w:r>
      <w:proofErr w:type="gramStart"/>
      <w:r w:rsidR="00A759DD">
        <w:t xml:space="preserve">a  </w:t>
      </w:r>
      <w:r w:rsidR="009E5818">
        <w:t>posting</w:t>
      </w:r>
      <w:proofErr w:type="gramEnd"/>
      <w:r w:rsidR="009E5818">
        <w:t xml:space="preserve"> input of advice and song.</w:t>
      </w:r>
    </w:p>
    <w:p w14:paraId="72B541F9" w14:textId="77777777" w:rsidR="004C7033" w:rsidRDefault="004C7033" w:rsidP="004C7033">
      <w:pPr>
        <w:pStyle w:val="ListParagraph"/>
      </w:pPr>
    </w:p>
    <w:p w14:paraId="3C9D1ED9" w14:textId="77777777" w:rsidR="004C7033" w:rsidRDefault="004C7033" w:rsidP="004C7033">
      <w:pPr>
        <w:pStyle w:val="ListParagraph"/>
      </w:pPr>
    </w:p>
    <w:p w14:paraId="29B615D2" w14:textId="23052639" w:rsidR="009E5818" w:rsidRDefault="000B45D5" w:rsidP="005101F4">
      <w:pPr>
        <w:pStyle w:val="ListParagraph"/>
        <w:numPr>
          <w:ilvl w:val="0"/>
          <w:numId w:val="8"/>
        </w:numPr>
      </w:pPr>
      <w:r>
        <w:t>Handles response to de</w:t>
      </w:r>
      <w:r w:rsidR="0083573D">
        <w:t>lete answers.</w:t>
      </w:r>
      <w:r w:rsidR="00A97829">
        <w:t xml:space="preserve"> </w:t>
      </w:r>
      <w:r w:rsidR="00D75703">
        <w:t>Giving user choice to clear/ delete input.</w:t>
      </w:r>
    </w:p>
    <w:p w14:paraId="17981819" w14:textId="77777777" w:rsidR="004C7033" w:rsidRDefault="004C7033" w:rsidP="004C7033">
      <w:pPr>
        <w:pStyle w:val="ListParagraph"/>
      </w:pPr>
    </w:p>
    <w:p w14:paraId="3B7C088A" w14:textId="6B8F38AA" w:rsidR="007E225F" w:rsidRDefault="007E225F" w:rsidP="005101F4">
      <w:pPr>
        <w:pStyle w:val="ListParagraph"/>
        <w:numPr>
          <w:ilvl w:val="0"/>
          <w:numId w:val="8"/>
        </w:numPr>
      </w:pPr>
      <w:r>
        <w:t>Has a server/controller file.</w:t>
      </w:r>
    </w:p>
    <w:p w14:paraId="707DCD9D" w14:textId="7C92FF06" w:rsidR="007E225F" w:rsidRDefault="007E225F" w:rsidP="007E225F">
      <w:r>
        <w:t>Presentation</w:t>
      </w:r>
    </w:p>
    <w:p w14:paraId="2E4E8663" w14:textId="11636EAB" w:rsidR="007E225F" w:rsidRDefault="007E225F" w:rsidP="007E225F">
      <w:pPr>
        <w:pStyle w:val="ListParagraph"/>
        <w:numPr>
          <w:ilvl w:val="0"/>
          <w:numId w:val="9"/>
        </w:numPr>
      </w:pPr>
      <w:r>
        <w:t>Present project purpose and show how to use page.</w:t>
      </w:r>
    </w:p>
    <w:p w14:paraId="2E9952E4" w14:textId="40E1442F" w:rsidR="007E225F" w:rsidRDefault="007E225F" w:rsidP="007E225F">
      <w:pPr>
        <w:pStyle w:val="ListParagraph"/>
        <w:numPr>
          <w:ilvl w:val="0"/>
          <w:numId w:val="9"/>
        </w:numPr>
      </w:pPr>
      <w:r>
        <w:lastRenderedPageBreak/>
        <w:t>Possibly show a file you were proud of creating.</w:t>
      </w:r>
    </w:p>
    <w:p w14:paraId="1D019565" w14:textId="77777777" w:rsidR="004C7033" w:rsidRDefault="004C7033" w:rsidP="004C7033">
      <w:pPr>
        <w:pStyle w:val="ListParagraph"/>
      </w:pPr>
    </w:p>
    <w:p w14:paraId="1FA14B00" w14:textId="3CFD6DF8" w:rsidR="007E225F" w:rsidRDefault="007E225F" w:rsidP="007E225F">
      <w:pPr>
        <w:pStyle w:val="ListParagraph"/>
        <w:numPr>
          <w:ilvl w:val="0"/>
          <w:numId w:val="9"/>
        </w:numPr>
      </w:pPr>
      <w:r>
        <w:t>Keep within 2-3 minutes.</w:t>
      </w:r>
    </w:p>
    <w:p w14:paraId="0492278F" w14:textId="76044B39" w:rsidR="00FC107A" w:rsidRDefault="00FC107A" w:rsidP="00FC107A"/>
    <w:p w14:paraId="1DC6C557" w14:textId="6180116A" w:rsidR="00FC107A" w:rsidRDefault="00FC107A" w:rsidP="00FC107A">
      <w:r>
        <w:t>&lt;title&gt;You Matter! Take a Moment. . . &lt;/title&gt;</w:t>
      </w:r>
    </w:p>
    <w:p w14:paraId="5577911F" w14:textId="193CDBB4" w:rsidR="00485457" w:rsidRDefault="00FC107A" w:rsidP="00FC107A">
      <w:r>
        <w:t xml:space="preserve">&lt;h1&gt;Have you been given good advice? </w:t>
      </w:r>
      <w:r w:rsidR="00485457">
        <w:t>&lt;/h1&gt;</w:t>
      </w:r>
    </w:p>
    <w:p w14:paraId="0928FFAE" w14:textId="1E0597BC" w:rsidR="00FC107A" w:rsidRDefault="00485457" w:rsidP="00FC107A">
      <w:r>
        <w:t>&lt;P&gt;</w:t>
      </w:r>
      <w:r w:rsidR="00FC107A">
        <w:t xml:space="preserve">If you have. Share the good advice you have been </w:t>
      </w:r>
      <w:r>
        <w:t xml:space="preserve">given from any point in </w:t>
      </w:r>
      <w:proofErr w:type="gramStart"/>
      <w:r>
        <w:t>time.&lt;</w:t>
      </w:r>
      <w:proofErr w:type="gramEnd"/>
      <w:r>
        <w:t>/p&gt;</w:t>
      </w:r>
    </w:p>
    <w:p w14:paraId="579AD3B9" w14:textId="2A3213DD" w:rsidR="00331BC9" w:rsidRDefault="00331BC9" w:rsidP="00FC107A">
      <w:r>
        <w:t>&lt;</w:t>
      </w:r>
      <w:r w:rsidR="0016723A">
        <w:t>p&gt;What was the advice that you were given. . .&lt;/p&gt;</w:t>
      </w:r>
    </w:p>
    <w:tbl>
      <w:tblPr>
        <w:tblW w:w="0" w:type="auto"/>
        <w:tblInd w:w="3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0"/>
      </w:tblGrid>
      <w:tr w:rsidR="00CC0972" w14:paraId="1773C118" w14:textId="77777777" w:rsidTr="00CC0972">
        <w:trPr>
          <w:trHeight w:val="400"/>
        </w:trPr>
        <w:tc>
          <w:tcPr>
            <w:tcW w:w="3700" w:type="dxa"/>
            <w:tcBorders>
              <w:bottom w:val="single" w:sz="4" w:space="0" w:color="auto"/>
            </w:tcBorders>
          </w:tcPr>
          <w:p w14:paraId="1317E9DF" w14:textId="4F0B8C6F" w:rsidR="00CC0972" w:rsidRDefault="00B441CA" w:rsidP="00FC107A">
            <w:r>
              <w:t>advice</w:t>
            </w:r>
          </w:p>
        </w:tc>
      </w:tr>
    </w:tbl>
    <w:p w14:paraId="7408B590" w14:textId="30D7CBFE" w:rsidR="0016723A" w:rsidRDefault="0016723A" w:rsidP="00FC107A">
      <w:r>
        <w:t>&lt;input&gt;id</w:t>
      </w:r>
      <w:proofErr w:type="gramStart"/>
      <w:r>
        <w:t>=”advice</w:t>
      </w:r>
      <w:proofErr w:type="gramEnd"/>
      <w:r>
        <w:t>”&lt;/input&gt;</w:t>
      </w:r>
    </w:p>
    <w:tbl>
      <w:tblPr>
        <w:tblpPr w:leftFromText="180" w:rightFromText="180" w:vertAnchor="page" w:horzAnchor="page" w:tblpX="7621" w:tblpY="6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</w:tblGrid>
      <w:tr w:rsidR="0065663A" w14:paraId="0A1A3316" w14:textId="77777777" w:rsidTr="0065663A">
        <w:trPr>
          <w:trHeight w:val="540"/>
        </w:trPr>
        <w:tc>
          <w:tcPr>
            <w:tcW w:w="860" w:type="dxa"/>
          </w:tcPr>
          <w:p w14:paraId="640E0D1E" w14:textId="77777777" w:rsidR="0065663A" w:rsidRDefault="0065663A" w:rsidP="0065663A">
            <w:r>
              <w:t>Yes</w:t>
            </w:r>
          </w:p>
        </w:tc>
      </w:tr>
    </w:tbl>
    <w:p w14:paraId="3FB68B6D" w14:textId="09E4B84F" w:rsidR="0016723A" w:rsidRDefault="00CC0972" w:rsidP="00FC107A">
      <w:r>
        <w:t xml:space="preserve">&lt;p&gt;Have you shared this advice? </w:t>
      </w:r>
    </w:p>
    <w:p w14:paraId="267F5A9C" w14:textId="1D7C361F" w:rsidR="002B3CCD" w:rsidRDefault="002B3CCD" w:rsidP="00FC107A">
      <w:r>
        <w:t>&lt;button&gt;id</w:t>
      </w:r>
      <w:proofErr w:type="gramStart"/>
      <w:r>
        <w:t>=”</w:t>
      </w:r>
      <w:proofErr w:type="spellStart"/>
      <w:r>
        <w:t>yesButton</w:t>
      </w:r>
      <w:proofErr w:type="spellEnd"/>
      <w:proofErr w:type="gramEnd"/>
      <w:r>
        <w:t>”&lt;/button&gt;</w:t>
      </w:r>
    </w:p>
    <w:p w14:paraId="41350C9E" w14:textId="357A982F" w:rsidR="00632B55" w:rsidRDefault="00632B55" w:rsidP="00FC107A">
      <w:r>
        <w:t>&lt;h2&gt;</w:t>
      </w:r>
      <w:r w:rsidR="00990877">
        <w:t>Music moves us in many ways. Take a Moment. . .&lt;/h2&gt;</w:t>
      </w:r>
    </w:p>
    <w:p w14:paraId="3B2D08D5" w14:textId="480986A0" w:rsidR="00FC04A4" w:rsidRDefault="00FC04A4" w:rsidP="00FC107A">
      <w:r>
        <w:t>&lt;p&gt;</w:t>
      </w:r>
      <w:r w:rsidR="00001939">
        <w:t xml:space="preserve">What is a song that moves you in a good way? A song that makes you sing the title in your mind or out </w:t>
      </w:r>
      <w:proofErr w:type="gramStart"/>
      <w:r w:rsidR="00001939">
        <w:t>loud.&lt;</w:t>
      </w:r>
      <w:proofErr w:type="gramEnd"/>
      <w:r w:rsidR="00001939">
        <w:t>/P&gt;</w:t>
      </w:r>
    </w:p>
    <w:tbl>
      <w:tblPr>
        <w:tblpPr w:leftFromText="180" w:rightFromText="180" w:vertAnchor="text" w:horzAnchor="page" w:tblpX="594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0"/>
      </w:tblGrid>
      <w:tr w:rsidR="0065663A" w14:paraId="2652CA8A" w14:textId="77777777" w:rsidTr="0065663A">
        <w:trPr>
          <w:trHeight w:val="560"/>
        </w:trPr>
        <w:tc>
          <w:tcPr>
            <w:tcW w:w="4100" w:type="dxa"/>
          </w:tcPr>
          <w:p w14:paraId="31AF1F5C" w14:textId="77777777" w:rsidR="0065663A" w:rsidRDefault="0065663A" w:rsidP="0065663A">
            <w:r>
              <w:t>Drop down example box</w:t>
            </w:r>
          </w:p>
        </w:tc>
      </w:tr>
    </w:tbl>
    <w:p w14:paraId="307E8988" w14:textId="122BE588" w:rsidR="00001939" w:rsidRDefault="00001939" w:rsidP="00FC107A">
      <w:r>
        <w:t>&lt;p&gt;Moving examples</w:t>
      </w:r>
      <w:r w:rsidR="00F11794">
        <w:t>&lt;/p&gt;</w:t>
      </w:r>
    </w:p>
    <w:p w14:paraId="39113D6A" w14:textId="62F1A98A" w:rsidR="00F11794" w:rsidRDefault="00F11794" w:rsidP="00FC107A">
      <w:r>
        <w:t>&lt;input&gt;id=”</w:t>
      </w:r>
      <w:proofErr w:type="gramStart"/>
      <w:r w:rsidR="00374D38">
        <w:t>example</w:t>
      </w:r>
      <w:r>
        <w:t>”&lt;</w:t>
      </w:r>
      <w:proofErr w:type="gramEnd"/>
      <w:r>
        <w:t>/input&gt;</w:t>
      </w:r>
    </w:p>
    <w:p w14:paraId="6C020D0A" w14:textId="2C26B15E" w:rsidR="00374D38" w:rsidRDefault="00374D38" w:rsidP="00FC107A">
      <w:r>
        <w:t xml:space="preserve">&lt;p&gt;What is that </w:t>
      </w:r>
      <w:proofErr w:type="gramStart"/>
      <w:r>
        <w:t>song?&lt;</w:t>
      </w:r>
      <w:proofErr w:type="gramEnd"/>
      <w:r>
        <w:t>/p&gt;</w:t>
      </w:r>
    </w:p>
    <w:tbl>
      <w:tblPr>
        <w:tblpPr w:leftFromText="180" w:rightFromText="180" w:vertAnchor="text" w:horzAnchor="page" w:tblpX="6261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0"/>
      </w:tblGrid>
      <w:tr w:rsidR="0065663A" w14:paraId="2E97D853" w14:textId="77777777" w:rsidTr="0065663A">
        <w:trPr>
          <w:trHeight w:val="420"/>
        </w:trPr>
        <w:tc>
          <w:tcPr>
            <w:tcW w:w="3740" w:type="dxa"/>
          </w:tcPr>
          <w:p w14:paraId="574C8BB1" w14:textId="77777777" w:rsidR="0065663A" w:rsidRDefault="0065663A" w:rsidP="0065663A">
            <w:r>
              <w:t>song</w:t>
            </w:r>
          </w:p>
        </w:tc>
      </w:tr>
    </w:tbl>
    <w:p w14:paraId="636F3D36" w14:textId="2CA8F754" w:rsidR="00B441CA" w:rsidRDefault="00B441CA" w:rsidP="00FC107A">
      <w:r>
        <w:t>&lt;</w:t>
      </w:r>
      <w:r w:rsidR="00BC7DD0">
        <w:t>input&gt;id</w:t>
      </w:r>
      <w:proofErr w:type="gramStart"/>
      <w:r w:rsidR="00BC7DD0">
        <w:t>=”song</w:t>
      </w:r>
      <w:proofErr w:type="gramEnd"/>
      <w:r w:rsidR="00BC7DD0">
        <w:t>”&lt;/input&gt;</w:t>
      </w:r>
    </w:p>
    <w:p w14:paraId="692518EC" w14:textId="4F39F38B" w:rsidR="0065663A" w:rsidRDefault="0065663A" w:rsidP="00FC107A"/>
    <w:tbl>
      <w:tblPr>
        <w:tblpPr w:leftFromText="180" w:rightFromText="180" w:vertAnchor="text" w:tblpX="5021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B25278" w14:paraId="31F83176" w14:textId="77777777" w:rsidTr="00B25278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440" w:type="dxa"/>
          </w:tcPr>
          <w:p w14:paraId="692B01FD" w14:textId="6436D9B3" w:rsidR="00B25278" w:rsidRDefault="00B25278" w:rsidP="00B25278">
            <w:r>
              <w:t>Delete</w:t>
            </w:r>
          </w:p>
        </w:tc>
      </w:tr>
    </w:tbl>
    <w:p w14:paraId="7D410537" w14:textId="05C16FE5" w:rsidR="0065663A" w:rsidRDefault="0065663A" w:rsidP="00FC107A">
      <w:r>
        <w:t>&lt;p&gt;Clear responses&lt;/P&gt;</w:t>
      </w:r>
    </w:p>
    <w:p w14:paraId="68EE48D4" w14:textId="001ADE9E" w:rsidR="0065663A" w:rsidRDefault="0065663A" w:rsidP="00FC107A">
      <w:r>
        <w:t>&lt;button&gt;id</w:t>
      </w:r>
      <w:proofErr w:type="gramStart"/>
      <w:r>
        <w:t>=</w:t>
      </w:r>
      <w:r w:rsidR="00B25278">
        <w:t>”</w:t>
      </w:r>
      <w:proofErr w:type="spellStart"/>
      <w:r w:rsidR="00B25278">
        <w:t>deleteButton</w:t>
      </w:r>
      <w:proofErr w:type="spellEnd"/>
      <w:proofErr w:type="gramEnd"/>
      <w:r w:rsidR="00B25278">
        <w:t>”&lt;/button&gt;</w:t>
      </w:r>
    </w:p>
    <w:p w14:paraId="7852EC86" w14:textId="1CC525A6" w:rsidR="002B05A6" w:rsidRDefault="002B05A6" w:rsidP="00FC107A">
      <w:r>
        <w:t>&lt;h3&gt;Now take a moment. . .&lt;/h3&gt;</w:t>
      </w:r>
    </w:p>
    <w:p w14:paraId="290470AF" w14:textId="404831BD" w:rsidR="00F4701D" w:rsidRDefault="009F7FB9" w:rsidP="00FC107A">
      <w:r>
        <w:t xml:space="preserve">&lt;p&gt;Remember you matter. Did the advice given make you feel like you </w:t>
      </w:r>
      <w:proofErr w:type="gramStart"/>
      <w:r>
        <w:t>matter.</w:t>
      </w:r>
      <w:proofErr w:type="gramEnd"/>
      <w:r>
        <w:t xml:space="preserve"> Celebrate! Keep sharing good advice that matters. Find that moving song and play it. Sing it loud and </w:t>
      </w:r>
      <w:proofErr w:type="gramStart"/>
      <w:r>
        <w:t>Proud!&lt;</w:t>
      </w:r>
      <w:proofErr w:type="gramEnd"/>
      <w:r>
        <w:t>/P&gt;</w:t>
      </w:r>
    </w:p>
    <w:p w14:paraId="4E3BA2FA" w14:textId="09D0B6A5" w:rsidR="00F4701D" w:rsidRDefault="00F4701D" w:rsidP="00FC107A">
      <w:r>
        <w:lastRenderedPageBreak/>
        <w:t xml:space="preserve">&lt;h4&gt;Deep Thoughts </w:t>
      </w:r>
      <w:proofErr w:type="gramStart"/>
      <w:r>
        <w:t>By</w:t>
      </w:r>
      <w:proofErr w:type="gramEnd"/>
      <w:r>
        <w:t xml:space="preserve"> Christine </w:t>
      </w:r>
      <w:proofErr w:type="spellStart"/>
      <w:r>
        <w:t>VanDehey</w:t>
      </w:r>
      <w:proofErr w:type="spellEnd"/>
      <w:r>
        <w:t>&lt;/h4&gt;</w:t>
      </w:r>
    </w:p>
    <w:p w14:paraId="725F94F9" w14:textId="57E2F99C" w:rsidR="00CF6E8C" w:rsidRDefault="00CF6E8C" w:rsidP="00FC107A"/>
    <w:p w14:paraId="398EB7E7" w14:textId="53F5C8F2" w:rsidR="00CF6E8C" w:rsidRDefault="00CF6E8C" w:rsidP="00FC107A">
      <w:r>
        <w:t>Song examples</w:t>
      </w:r>
    </w:p>
    <w:p w14:paraId="172AC78E" w14:textId="4996B17F" w:rsidR="00CF6E8C" w:rsidRDefault="00CF6E8C" w:rsidP="00FC107A">
      <w:r>
        <w:t>“Wonderful World” Louis Armstrong</w:t>
      </w:r>
    </w:p>
    <w:p w14:paraId="35244348" w14:textId="5807E043" w:rsidR="00CF6E8C" w:rsidRDefault="00CF6E8C" w:rsidP="00FC107A">
      <w:r>
        <w:t>“Happy” Pharrell Williams</w:t>
      </w:r>
    </w:p>
    <w:p w14:paraId="41335D35" w14:textId="40647A72" w:rsidR="00F4701D" w:rsidRDefault="00F4701D" w:rsidP="00FC107A">
      <w:r>
        <w:t>“Dancing with Myself” Billy Idol</w:t>
      </w:r>
    </w:p>
    <w:p w14:paraId="38404C5A" w14:textId="77777777" w:rsidR="00F11794" w:rsidRDefault="00F11794" w:rsidP="00FC107A"/>
    <w:p w14:paraId="71CC611A" w14:textId="77777777" w:rsidR="002B3CCD" w:rsidRDefault="002B3CCD" w:rsidP="00FC107A"/>
    <w:p w14:paraId="650F9E39" w14:textId="2335ECB7" w:rsidR="00FC107A" w:rsidRDefault="00FC107A" w:rsidP="00FC107A"/>
    <w:p w14:paraId="66C6F38E" w14:textId="797A8EEF" w:rsidR="00FC107A" w:rsidRDefault="00FC107A" w:rsidP="00FC107A"/>
    <w:p w14:paraId="6DCA6CCB" w14:textId="09BC9F43" w:rsidR="00FC107A" w:rsidRDefault="00FC107A" w:rsidP="00FC107A"/>
    <w:p w14:paraId="24367607" w14:textId="585AB638" w:rsidR="00FC107A" w:rsidRDefault="00FC107A" w:rsidP="00FC107A"/>
    <w:p w14:paraId="2B0D6DB8" w14:textId="3D36EA7C" w:rsidR="00FC107A" w:rsidRDefault="00FC107A" w:rsidP="00FC107A"/>
    <w:p w14:paraId="7ECE6B30" w14:textId="4FF30FF7" w:rsidR="00FC107A" w:rsidRDefault="00FC107A" w:rsidP="00FC107A"/>
    <w:p w14:paraId="3AB85690" w14:textId="4CDDB85D" w:rsidR="00FC107A" w:rsidRDefault="00FC107A" w:rsidP="00FC107A"/>
    <w:p w14:paraId="70F6B0C2" w14:textId="42E7EEAC" w:rsidR="00FC107A" w:rsidRDefault="00FC107A" w:rsidP="00FC107A"/>
    <w:p w14:paraId="56BC2169" w14:textId="77777777" w:rsidR="00FC107A" w:rsidRDefault="00FC107A" w:rsidP="00FC107A"/>
    <w:p w14:paraId="7F005470" w14:textId="77777777" w:rsidR="00A759DD" w:rsidRPr="00E7461F" w:rsidRDefault="00A759DD" w:rsidP="00A759DD"/>
    <w:p w14:paraId="1971E067" w14:textId="30667AD2" w:rsidR="00F96EB8" w:rsidRDefault="00F96EB8">
      <w:pPr>
        <w:pStyle w:val="Heading2"/>
      </w:pPr>
    </w:p>
    <w:sectPr w:rsidR="00F96EB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6CBA" w14:textId="77777777" w:rsidR="001E1CA6" w:rsidRDefault="001E1CA6">
      <w:r>
        <w:separator/>
      </w:r>
    </w:p>
    <w:p w14:paraId="1C6CF44A" w14:textId="77777777" w:rsidR="001E1CA6" w:rsidRDefault="001E1CA6"/>
  </w:endnote>
  <w:endnote w:type="continuationSeparator" w:id="0">
    <w:p w14:paraId="48C68CF4" w14:textId="77777777" w:rsidR="001E1CA6" w:rsidRDefault="001E1CA6">
      <w:r>
        <w:continuationSeparator/>
      </w:r>
    </w:p>
    <w:p w14:paraId="041A5B9D" w14:textId="77777777" w:rsidR="001E1CA6" w:rsidRDefault="001E1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D6B11" w14:textId="77777777" w:rsidR="00F96EB8" w:rsidRDefault="001105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5B07" w14:textId="77777777" w:rsidR="001E1CA6" w:rsidRDefault="001E1CA6">
      <w:r>
        <w:separator/>
      </w:r>
    </w:p>
    <w:p w14:paraId="5714FFCC" w14:textId="77777777" w:rsidR="001E1CA6" w:rsidRDefault="001E1CA6"/>
  </w:footnote>
  <w:footnote w:type="continuationSeparator" w:id="0">
    <w:p w14:paraId="0CCC0FA0" w14:textId="77777777" w:rsidR="001E1CA6" w:rsidRDefault="001E1CA6">
      <w:r>
        <w:continuationSeparator/>
      </w:r>
    </w:p>
    <w:p w14:paraId="0B8022B4" w14:textId="77777777" w:rsidR="001E1CA6" w:rsidRDefault="001E1C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2C22"/>
    <w:multiLevelType w:val="hybridMultilevel"/>
    <w:tmpl w:val="C060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1C82"/>
    <w:multiLevelType w:val="hybridMultilevel"/>
    <w:tmpl w:val="A9CC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84F93"/>
    <w:multiLevelType w:val="hybridMultilevel"/>
    <w:tmpl w:val="FD5E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7AA5"/>
    <w:multiLevelType w:val="hybridMultilevel"/>
    <w:tmpl w:val="C9F4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30745"/>
    <w:multiLevelType w:val="hybridMultilevel"/>
    <w:tmpl w:val="0F12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46907">
    <w:abstractNumId w:val="1"/>
  </w:num>
  <w:num w:numId="2" w16cid:durableId="1573734584">
    <w:abstractNumId w:val="0"/>
  </w:num>
  <w:num w:numId="3" w16cid:durableId="1464274162">
    <w:abstractNumId w:val="2"/>
  </w:num>
  <w:num w:numId="4" w16cid:durableId="117528308">
    <w:abstractNumId w:val="8"/>
  </w:num>
  <w:num w:numId="5" w16cid:durableId="1519655549">
    <w:abstractNumId w:val="7"/>
  </w:num>
  <w:num w:numId="6" w16cid:durableId="1289623267">
    <w:abstractNumId w:val="5"/>
  </w:num>
  <w:num w:numId="7" w16cid:durableId="1005791089">
    <w:abstractNumId w:val="6"/>
  </w:num>
  <w:num w:numId="8" w16cid:durableId="989670687">
    <w:abstractNumId w:val="4"/>
  </w:num>
  <w:num w:numId="9" w16cid:durableId="1134837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1F"/>
    <w:rsid w:val="00001939"/>
    <w:rsid w:val="00090598"/>
    <w:rsid w:val="000B45D5"/>
    <w:rsid w:val="000C2637"/>
    <w:rsid w:val="000C68B7"/>
    <w:rsid w:val="001105C7"/>
    <w:rsid w:val="0016723A"/>
    <w:rsid w:val="00170EDE"/>
    <w:rsid w:val="00186148"/>
    <w:rsid w:val="001A77E3"/>
    <w:rsid w:val="001E1CA6"/>
    <w:rsid w:val="00244F91"/>
    <w:rsid w:val="002B05A6"/>
    <w:rsid w:val="002B3CCD"/>
    <w:rsid w:val="002F664E"/>
    <w:rsid w:val="00312354"/>
    <w:rsid w:val="00331BC9"/>
    <w:rsid w:val="00374D38"/>
    <w:rsid w:val="003A1B25"/>
    <w:rsid w:val="003C7071"/>
    <w:rsid w:val="004357CF"/>
    <w:rsid w:val="00485457"/>
    <w:rsid w:val="004C7033"/>
    <w:rsid w:val="005101F4"/>
    <w:rsid w:val="0058285B"/>
    <w:rsid w:val="00591491"/>
    <w:rsid w:val="005D2C57"/>
    <w:rsid w:val="00632B55"/>
    <w:rsid w:val="0065663A"/>
    <w:rsid w:val="00695B7E"/>
    <w:rsid w:val="007E225F"/>
    <w:rsid w:val="00812BA5"/>
    <w:rsid w:val="0083573D"/>
    <w:rsid w:val="00847FF6"/>
    <w:rsid w:val="00931CBE"/>
    <w:rsid w:val="00941851"/>
    <w:rsid w:val="00990877"/>
    <w:rsid w:val="009E5818"/>
    <w:rsid w:val="009F7FB9"/>
    <w:rsid w:val="00A62621"/>
    <w:rsid w:val="00A759DD"/>
    <w:rsid w:val="00A97829"/>
    <w:rsid w:val="00B25278"/>
    <w:rsid w:val="00B42E62"/>
    <w:rsid w:val="00B441CA"/>
    <w:rsid w:val="00BC7DD0"/>
    <w:rsid w:val="00BD31D8"/>
    <w:rsid w:val="00C71ACD"/>
    <w:rsid w:val="00C97809"/>
    <w:rsid w:val="00CC0972"/>
    <w:rsid w:val="00CE70F8"/>
    <w:rsid w:val="00CF6E8C"/>
    <w:rsid w:val="00D26E69"/>
    <w:rsid w:val="00D75703"/>
    <w:rsid w:val="00E15B17"/>
    <w:rsid w:val="00E7461F"/>
    <w:rsid w:val="00E75396"/>
    <w:rsid w:val="00F11794"/>
    <w:rsid w:val="00F13B8C"/>
    <w:rsid w:val="00F4701D"/>
    <w:rsid w:val="00F96EB8"/>
    <w:rsid w:val="00FC04A4"/>
    <w:rsid w:val="00F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FF26"/>
  <w15:chartTrackingRefBased/>
  <w15:docId w15:val="{2F3A50AA-4B06-2C4A-9880-28BA85CD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D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nevandehey/Library/Containers/com.microsoft.Word/Data/Library/Application%20Support/Microsoft/Office/16.0/DTS/en-US%7b0736E44E-9E16-6442-AAE3-F68D182505D1%7d/%7bD1793F03-1316-E743-8494-7DCD88D148D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{D1793F03-1316-E743-8494-7DCD88D148D9}tf10002086.dotx</Template>
  <TotalTime>265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Christine VanDehey</cp:lastModifiedBy>
  <cp:revision>19</cp:revision>
  <cp:lastPrinted>2022-05-14T20:33:00Z</cp:lastPrinted>
  <dcterms:created xsi:type="dcterms:W3CDTF">2022-05-13T16:57:00Z</dcterms:created>
  <dcterms:modified xsi:type="dcterms:W3CDTF">2022-05-14T20:34:00Z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